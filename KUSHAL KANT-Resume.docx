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BD5F" w14:textId="3091D13C" w:rsidR="00C067C5" w:rsidRPr="00843164" w:rsidRDefault="005B00C1">
      <w:pPr>
        <w:pStyle w:val="Title"/>
      </w:pPr>
      <w:r>
        <w:t>KUSHAL KANt</w:t>
      </w:r>
      <w:r w:rsidR="00135EB4">
        <w:t xml:space="preserve"> </w:t>
      </w:r>
    </w:p>
    <w:tbl>
      <w:tblPr>
        <w:tblStyle w:val="ResumeTable"/>
        <w:tblW w:w="5622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10201"/>
      </w:tblGrid>
      <w:tr w:rsidR="00260D3F" w:rsidRPr="0002281F" w14:paraId="1F07071E" w14:textId="77777777" w:rsidTr="0013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6A683411" w14:textId="77777777" w:rsidR="00135EB4" w:rsidRPr="00C710FA" w:rsidRDefault="00135EB4" w:rsidP="00135EB4">
            <w:pPr>
              <w:pStyle w:val="ContactInfo"/>
              <w:spacing w:after="240"/>
              <w:jc w:val="both"/>
              <w:rPr>
                <w:sz w:val="20"/>
                <w:szCs w:val="20"/>
              </w:rPr>
            </w:pPr>
            <w:hyperlink r:id="rId10" w:history="1">
              <w:r w:rsidRPr="00C710FA">
                <w:rPr>
                  <w:rStyle w:val="Hyperlink"/>
                  <w:sz w:val="20"/>
                  <w:szCs w:val="20"/>
                </w:rPr>
                <w:t xml:space="preserve">Portfolio </w:t>
              </w:r>
              <w:r w:rsidRPr="00C710FA">
                <w:rPr>
                  <w:rStyle w:val="Hyperlink"/>
                  <w:sz w:val="20"/>
                  <w:szCs w:val="20"/>
                </w:rPr>
                <w:t>W</w:t>
              </w:r>
              <w:r w:rsidRPr="00C710FA">
                <w:rPr>
                  <w:rStyle w:val="Hyperlink"/>
                  <w:sz w:val="20"/>
                  <w:szCs w:val="20"/>
                </w:rPr>
                <w:t>ebsite</w:t>
              </w:r>
            </w:hyperlink>
            <w:r w:rsidRPr="00C710FA">
              <w:rPr>
                <w:sz w:val="20"/>
                <w:szCs w:val="20"/>
              </w:rPr>
              <w:t xml:space="preserve"> | 8294695325 | </w:t>
            </w:r>
            <w:hyperlink r:id="rId11" w:history="1">
              <w:r w:rsidRPr="00C710FA">
                <w:rPr>
                  <w:rStyle w:val="Hyperlink"/>
                  <w:sz w:val="20"/>
                  <w:szCs w:val="20"/>
                </w:rPr>
                <w:t>Link</w:t>
              </w:r>
              <w:r w:rsidRPr="00C710FA">
                <w:rPr>
                  <w:rStyle w:val="Hyperlink"/>
                  <w:sz w:val="20"/>
                  <w:szCs w:val="20"/>
                </w:rPr>
                <w:t>d</w:t>
              </w:r>
              <w:r w:rsidRPr="00C710FA">
                <w:rPr>
                  <w:rStyle w:val="Hyperlink"/>
                  <w:sz w:val="20"/>
                  <w:szCs w:val="20"/>
                </w:rPr>
                <w:t>in</w:t>
              </w:r>
            </w:hyperlink>
            <w:r w:rsidRPr="00C710FA">
              <w:rPr>
                <w:sz w:val="20"/>
                <w:szCs w:val="20"/>
              </w:rPr>
              <w:t xml:space="preserve"> | </w:t>
            </w:r>
            <w:hyperlink r:id="rId12" w:history="1">
              <w:r w:rsidRPr="00C710FA">
                <w:rPr>
                  <w:rStyle w:val="Hyperlink"/>
                  <w:sz w:val="20"/>
                  <w:szCs w:val="20"/>
                </w:rPr>
                <w:t>Github</w:t>
              </w:r>
            </w:hyperlink>
          </w:p>
          <w:p w14:paraId="02F22877" w14:textId="3AA27014" w:rsidR="00CB6772" w:rsidRPr="00C710FA" w:rsidRDefault="00135EB4" w:rsidP="00135EB4">
            <w:pPr>
              <w:pStyle w:val="ContactInfo"/>
              <w:spacing w:after="240"/>
              <w:jc w:val="both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Pune, India Gmail- Kushal.kant007@gmail.com</w:t>
            </w:r>
          </w:p>
        </w:tc>
      </w:tr>
    </w:tbl>
    <w:p w14:paraId="6BA8D1FB" w14:textId="77777777" w:rsidR="00C067C5" w:rsidRPr="00843164" w:rsidRDefault="00000000" w:rsidP="0096554D">
      <w:pPr>
        <w:pStyle w:val="Heading1"/>
      </w:pPr>
      <w:sdt>
        <w:sdtPr>
          <w:id w:val="909052679"/>
          <w:placeholder>
            <w:docPart w:val="856151119B4F4E2EAFC142E353470E4B"/>
          </w:placeholder>
          <w:temporary/>
          <w:showingPlcHdr/>
          <w15:appearance w15:val="hidden"/>
        </w:sdtPr>
        <w:sdtContent>
          <w:r w:rsidR="00BF77BD">
            <w:t>profile</w:t>
          </w:r>
        </w:sdtContent>
      </w:sdt>
    </w:p>
    <w:tbl>
      <w:tblPr>
        <w:tblStyle w:val="ResumeTable"/>
        <w:tblW w:w="5653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0257"/>
      </w:tblGrid>
      <w:tr w:rsidR="00260D3F" w:rsidRPr="00843164" w14:paraId="14D7557B" w14:textId="77777777" w:rsidTr="004F0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68C70FC" w14:textId="48CB7582" w:rsidR="00260D3F" w:rsidRPr="00C710FA" w:rsidRDefault="005B00C1" w:rsidP="00490B02">
            <w:pPr>
              <w:widowControl w:val="0"/>
              <w:spacing w:after="0" w:line="216" w:lineRule="auto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problem solver and fast learner with strong communication skills. I am motivated to upgrade and expand my skill set through mentorship and challenging project.</w:t>
            </w:r>
          </w:p>
        </w:tc>
      </w:tr>
    </w:tbl>
    <w:p w14:paraId="23F712AC" w14:textId="77777777" w:rsidR="00843164" w:rsidRPr="0096554D" w:rsidRDefault="00000000" w:rsidP="0096554D">
      <w:pPr>
        <w:pStyle w:val="Heading1"/>
      </w:pPr>
      <w:sdt>
        <w:sdtPr>
          <w:alias w:val="Experience heading:"/>
          <w:tag w:val="Experience heading:"/>
          <w:id w:val="899876606"/>
          <w:placeholder>
            <w:docPart w:val="D684F3F7F7144A61BDA8F07FFA4DFE02"/>
          </w:placeholder>
          <w:temporary/>
          <w:showingPlcHdr/>
          <w15:appearance w15:val="hidden"/>
        </w:sdtPr>
        <w:sdtContent>
          <w:r w:rsidR="00843164" w:rsidRPr="0096554D">
            <w:t>Experience</w:t>
          </w:r>
        </w:sdtContent>
      </w:sdt>
    </w:p>
    <w:tbl>
      <w:tblPr>
        <w:tblStyle w:val="ResumeTable"/>
        <w:tblW w:w="5654" w:type="pct"/>
        <w:tblLook w:val="0620" w:firstRow="1" w:lastRow="0" w:firstColumn="0" w:lastColumn="0" w:noHBand="1" w:noVBand="1"/>
        <w:tblDescription w:val="Experience table"/>
      </w:tblPr>
      <w:tblGrid>
        <w:gridCol w:w="1701"/>
        <w:gridCol w:w="8558"/>
      </w:tblGrid>
      <w:tr w:rsidR="00490B02" w:rsidRPr="00843164" w14:paraId="0CF1878E" w14:textId="77777777" w:rsidTr="00490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3"/>
          <w:tblHeader/>
        </w:trPr>
        <w:tc>
          <w:tcPr>
            <w:tcW w:w="829" w:type="pct"/>
            <w:tcBorders>
              <w:top w:val="double" w:sz="2" w:space="0" w:color="595959" w:themeColor="text1" w:themeTint="A6"/>
            </w:tcBorders>
          </w:tcPr>
          <w:p w14:paraId="589412CB" w14:textId="690B27BF" w:rsidR="005B00C1" w:rsidRPr="00490B02" w:rsidRDefault="005B00C1" w:rsidP="00135EB4">
            <w:pPr>
              <w:pStyle w:val="Date"/>
              <w:spacing w:after="0" w:line="18" w:lineRule="atLeast"/>
            </w:pPr>
            <w:r w:rsidRPr="00490B02">
              <w:t>June 2021-Present</w:t>
            </w:r>
          </w:p>
        </w:tc>
        <w:tc>
          <w:tcPr>
            <w:tcW w:w="4171" w:type="pct"/>
            <w:tcBorders>
              <w:top w:val="double" w:sz="2" w:space="0" w:color="595959" w:themeColor="text1" w:themeTint="A6"/>
            </w:tcBorders>
          </w:tcPr>
          <w:p w14:paraId="43A1EC6F" w14:textId="153AF1A9" w:rsidR="00843164" w:rsidRPr="002B5BCC" w:rsidRDefault="005B00C1" w:rsidP="00490B02">
            <w:pPr>
              <w:spacing w:after="0" w:line="216" w:lineRule="auto"/>
              <w:rPr>
                <w:rStyle w:val="Emphasis"/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Technical Head</w:t>
            </w:r>
            <w:r w:rsidR="00843164" w:rsidRPr="002B5BCC">
              <w:rPr>
                <w:sz w:val="18"/>
                <w:szCs w:val="18"/>
              </w:rPr>
              <w:t>, </w:t>
            </w:r>
            <w:r w:rsidRPr="002B5BCC">
              <w:rPr>
                <w:rStyle w:val="Emphasis"/>
                <w:sz w:val="18"/>
                <w:szCs w:val="18"/>
              </w:rPr>
              <w:t>IPR BVUCOEP</w:t>
            </w:r>
          </w:p>
          <w:p w14:paraId="7AB9595F" w14:textId="69CC86E7" w:rsidR="005B00C1" w:rsidRPr="002B5BCC" w:rsidRDefault="005B00C1" w:rsidP="00490B02">
            <w:pPr>
              <w:numPr>
                <w:ilvl w:val="0"/>
                <w:numId w:val="18"/>
              </w:numPr>
              <w:spacing w:after="0" w:line="216" w:lineRule="auto"/>
              <w:ind w:right="576"/>
              <w:rPr>
                <w:sz w:val="18"/>
                <w:szCs w:val="18"/>
                <w:lang w:val="en-IN"/>
              </w:rPr>
            </w:pPr>
            <w:r w:rsidRPr="002B5BCC">
              <w:rPr>
                <w:sz w:val="18"/>
                <w:szCs w:val="18"/>
                <w:lang w:val="en-IN"/>
              </w:rPr>
              <w:t>Provided technical support to all the events that happened under IPR.</w:t>
            </w:r>
          </w:p>
          <w:p w14:paraId="33A680C8" w14:textId="14BA30F1" w:rsidR="005B00C1" w:rsidRPr="005B00C1" w:rsidRDefault="005B00C1" w:rsidP="00490B02">
            <w:pPr>
              <w:numPr>
                <w:ilvl w:val="0"/>
                <w:numId w:val="18"/>
              </w:numPr>
              <w:spacing w:after="0" w:line="216" w:lineRule="auto"/>
              <w:ind w:right="576"/>
              <w:rPr>
                <w:sz w:val="18"/>
                <w:szCs w:val="18"/>
                <w:lang w:val="en-IN"/>
              </w:rPr>
            </w:pPr>
            <w:r w:rsidRPr="005B00C1">
              <w:rPr>
                <w:sz w:val="18"/>
                <w:szCs w:val="18"/>
                <w:lang w:val="en-IN"/>
              </w:rPr>
              <w:t xml:space="preserve">Led a team of 20 </w:t>
            </w:r>
            <w:r w:rsidRPr="002B5BCC">
              <w:rPr>
                <w:sz w:val="18"/>
                <w:szCs w:val="18"/>
                <w:lang w:val="en-IN"/>
              </w:rPr>
              <w:t>+ students</w:t>
            </w:r>
            <w:r w:rsidRPr="005B00C1">
              <w:rPr>
                <w:sz w:val="18"/>
                <w:szCs w:val="18"/>
                <w:lang w:val="en-IN"/>
              </w:rPr>
              <w:t xml:space="preserve"> to their betterment</w:t>
            </w:r>
          </w:p>
          <w:p w14:paraId="4003983B" w14:textId="77777777" w:rsidR="00843164" w:rsidRDefault="005B00C1" w:rsidP="00490B02">
            <w:pPr>
              <w:numPr>
                <w:ilvl w:val="0"/>
                <w:numId w:val="18"/>
              </w:numPr>
              <w:spacing w:after="0" w:line="216" w:lineRule="auto"/>
              <w:rPr>
                <w:sz w:val="18"/>
                <w:szCs w:val="18"/>
                <w:lang w:val="en-IN"/>
              </w:rPr>
            </w:pPr>
            <w:r w:rsidRPr="005B00C1">
              <w:rPr>
                <w:sz w:val="18"/>
                <w:szCs w:val="18"/>
                <w:lang w:val="en-IN"/>
              </w:rPr>
              <w:t>Conducted several seminars and presentations of 500+ students </w:t>
            </w:r>
          </w:p>
          <w:p w14:paraId="35F82D60" w14:textId="52F299D0" w:rsidR="002B5BCC" w:rsidRPr="002B5BCC" w:rsidRDefault="002B5BCC" w:rsidP="002B5BCC">
            <w:pPr>
              <w:spacing w:after="0" w:line="216" w:lineRule="auto"/>
              <w:rPr>
                <w:sz w:val="18"/>
                <w:szCs w:val="18"/>
                <w:lang w:val="en-IN"/>
              </w:rPr>
            </w:pPr>
          </w:p>
        </w:tc>
      </w:tr>
      <w:tr w:rsidR="00490B02" w:rsidRPr="00843164" w14:paraId="3A6D295C" w14:textId="77777777" w:rsidTr="00490B02">
        <w:trPr>
          <w:trHeight w:val="987"/>
        </w:trPr>
        <w:tc>
          <w:tcPr>
            <w:tcW w:w="829" w:type="pct"/>
          </w:tcPr>
          <w:p w14:paraId="4E673586" w14:textId="77777777" w:rsidR="00920356" w:rsidRPr="00490B02" w:rsidRDefault="00920356" w:rsidP="00135EB4">
            <w:pPr>
              <w:pStyle w:val="Date"/>
              <w:spacing w:after="0" w:line="18" w:lineRule="atLeast"/>
            </w:pPr>
            <w:r w:rsidRPr="00490B02">
              <w:t>October 2022- Present</w:t>
            </w:r>
          </w:p>
          <w:p w14:paraId="25DF8FA1" w14:textId="77777777" w:rsidR="00920356" w:rsidRPr="00490B02" w:rsidRDefault="00920356" w:rsidP="00135EB4">
            <w:pPr>
              <w:spacing w:after="0" w:line="18" w:lineRule="atLeast"/>
            </w:pPr>
          </w:p>
          <w:p w14:paraId="28EA1799" w14:textId="7E0B62AA" w:rsidR="00920356" w:rsidRPr="00490B02" w:rsidRDefault="00920356" w:rsidP="00135EB4">
            <w:pPr>
              <w:spacing w:after="0" w:line="18" w:lineRule="atLeast"/>
            </w:pPr>
          </w:p>
        </w:tc>
        <w:tc>
          <w:tcPr>
            <w:tcW w:w="4171" w:type="pct"/>
          </w:tcPr>
          <w:p w14:paraId="37980739" w14:textId="4D4D4AD9" w:rsidR="00843164" w:rsidRPr="002B5BCC" w:rsidRDefault="005B00C1" w:rsidP="00135EB4">
            <w:pPr>
              <w:spacing w:after="0" w:line="216" w:lineRule="auto"/>
              <w:rPr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Co-Founder</w:t>
            </w:r>
            <w:r w:rsidR="007559B1" w:rsidRPr="002B5BCC">
              <w:rPr>
                <w:sz w:val="18"/>
                <w:szCs w:val="18"/>
              </w:rPr>
              <w:t>, </w:t>
            </w:r>
            <w:r w:rsidRPr="002B5BCC">
              <w:rPr>
                <w:rStyle w:val="Emphasis"/>
                <w:sz w:val="18"/>
                <w:szCs w:val="18"/>
              </w:rPr>
              <w:t>Investocal</w:t>
            </w:r>
          </w:p>
          <w:p w14:paraId="5E59E9DA" w14:textId="3D7D242F" w:rsidR="00135EB4" w:rsidRPr="002B5BCC" w:rsidRDefault="00920356" w:rsidP="00135EB4">
            <w:pPr>
              <w:spacing w:after="0" w:line="216" w:lineRule="auto"/>
              <w:rPr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Here at Investocal we created a Platform where local business and local investors can meet and do their transactions digitally and investors are provided with full insurance of their investment</w:t>
            </w:r>
            <w:r w:rsidR="00C710FA" w:rsidRPr="002B5BCC">
              <w:rPr>
                <w:sz w:val="18"/>
                <w:szCs w:val="18"/>
              </w:rPr>
              <w:t>.</w:t>
            </w:r>
          </w:p>
        </w:tc>
      </w:tr>
      <w:tr w:rsidR="00490B02" w:rsidRPr="00843164" w14:paraId="76AC189F" w14:textId="77777777" w:rsidTr="00490B02">
        <w:trPr>
          <w:trHeight w:val="700"/>
        </w:trPr>
        <w:tc>
          <w:tcPr>
            <w:tcW w:w="829" w:type="pct"/>
          </w:tcPr>
          <w:p w14:paraId="5B531DAE" w14:textId="1D84A2CC" w:rsidR="00920356" w:rsidRPr="00490B02" w:rsidRDefault="00920356" w:rsidP="00135EB4">
            <w:pPr>
              <w:pStyle w:val="Date"/>
              <w:spacing w:after="0" w:line="18" w:lineRule="atLeast"/>
            </w:pPr>
            <w:r w:rsidRPr="00490B02">
              <w:t>December 2022- Present</w:t>
            </w:r>
          </w:p>
        </w:tc>
        <w:tc>
          <w:tcPr>
            <w:tcW w:w="4171" w:type="pct"/>
          </w:tcPr>
          <w:p w14:paraId="3F6E27B5" w14:textId="740D5E4E" w:rsidR="00920356" w:rsidRPr="002B5BCC" w:rsidRDefault="00C710FA" w:rsidP="00490B02">
            <w:pPr>
              <w:spacing w:after="0" w:line="216" w:lineRule="auto"/>
              <w:rPr>
                <w:i/>
                <w:iCs/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W</w:t>
            </w:r>
            <w:r w:rsidR="00920356" w:rsidRPr="002B5BCC">
              <w:rPr>
                <w:sz w:val="18"/>
                <w:szCs w:val="18"/>
              </w:rPr>
              <w:t>eb-Developer intern</w:t>
            </w:r>
            <w:r w:rsidR="00920356" w:rsidRPr="002B5BCC">
              <w:rPr>
                <w:sz w:val="18"/>
                <w:szCs w:val="18"/>
              </w:rPr>
              <w:t xml:space="preserve">, </w:t>
            </w:r>
            <w:r w:rsidR="00920356" w:rsidRPr="002B5BCC">
              <w:rPr>
                <w:i/>
                <w:iCs/>
                <w:sz w:val="18"/>
                <w:szCs w:val="18"/>
              </w:rPr>
              <w:t>SK Child Foundation</w:t>
            </w:r>
          </w:p>
          <w:p w14:paraId="1EA68E41" w14:textId="2F833593" w:rsidR="00920356" w:rsidRPr="00C710FA" w:rsidRDefault="00920356" w:rsidP="00490B02">
            <w:pPr>
              <w:spacing w:after="0" w:line="216" w:lineRule="auto"/>
              <w:rPr>
                <w:sz w:val="20"/>
                <w:szCs w:val="20"/>
              </w:rPr>
            </w:pPr>
            <w:r w:rsidRPr="002B5BCC">
              <w:rPr>
                <w:sz w:val="18"/>
                <w:szCs w:val="18"/>
              </w:rPr>
              <w:t>Improved SEO by 30% of their website and worked with a team to</w:t>
            </w:r>
            <w:r w:rsidR="003C1730" w:rsidRPr="002B5BCC">
              <w:rPr>
                <w:sz w:val="18"/>
                <w:szCs w:val="18"/>
              </w:rPr>
              <w:t xml:space="preserve"> </w:t>
            </w:r>
            <w:r w:rsidRPr="002B5BCC">
              <w:rPr>
                <w:sz w:val="18"/>
                <w:szCs w:val="18"/>
              </w:rPr>
              <w:t>further improve their website using Elementor and WordPress.</w:t>
            </w:r>
          </w:p>
        </w:tc>
      </w:tr>
      <w:tr w:rsidR="00490B02" w:rsidRPr="00843164" w14:paraId="092AF7FF" w14:textId="77777777" w:rsidTr="00490B02">
        <w:trPr>
          <w:trHeight w:val="709"/>
        </w:trPr>
        <w:tc>
          <w:tcPr>
            <w:tcW w:w="829" w:type="pct"/>
          </w:tcPr>
          <w:p w14:paraId="46F95584" w14:textId="2E62444C" w:rsidR="00920356" w:rsidRPr="00490B02" w:rsidRDefault="00920356" w:rsidP="00135EB4">
            <w:pPr>
              <w:pStyle w:val="Date"/>
              <w:spacing w:after="0" w:line="18" w:lineRule="atLeast"/>
            </w:pPr>
            <w:r w:rsidRPr="00490B02">
              <w:t xml:space="preserve">February 2023 </w:t>
            </w:r>
          </w:p>
        </w:tc>
        <w:tc>
          <w:tcPr>
            <w:tcW w:w="4171" w:type="pct"/>
          </w:tcPr>
          <w:p w14:paraId="7FE2DB0F" w14:textId="77777777" w:rsidR="00920356" w:rsidRPr="002B5BCC" w:rsidRDefault="00920356" w:rsidP="00490B02">
            <w:pPr>
              <w:spacing w:after="0" w:line="216" w:lineRule="auto"/>
              <w:rPr>
                <w:i/>
                <w:iCs/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Hackaton,</w:t>
            </w:r>
            <w:r w:rsidRPr="002B5BCC">
              <w:rPr>
                <w:i/>
                <w:iCs/>
                <w:sz w:val="18"/>
                <w:szCs w:val="18"/>
              </w:rPr>
              <w:t xml:space="preserve"> HackThisFall</w:t>
            </w:r>
          </w:p>
          <w:p w14:paraId="665294FF" w14:textId="0184998A" w:rsidR="00C710FA" w:rsidRPr="00C710FA" w:rsidRDefault="00920356" w:rsidP="00490B02">
            <w:pPr>
              <w:spacing w:after="0" w:line="216" w:lineRule="auto"/>
              <w:rPr>
                <w:sz w:val="20"/>
                <w:szCs w:val="20"/>
              </w:rPr>
            </w:pPr>
            <w:r w:rsidRPr="002B5BCC">
              <w:rPr>
                <w:sz w:val="18"/>
                <w:szCs w:val="18"/>
              </w:rPr>
              <w:t>Finalist, For our Full-Stack Web App</w:t>
            </w:r>
            <w:r w:rsidR="003C1730" w:rsidRPr="002B5BCC">
              <w:rPr>
                <w:sz w:val="18"/>
                <w:szCs w:val="18"/>
              </w:rPr>
              <w:t>, Using HTML, CSS, JS, Bootstrap, Firebase, API, REST API, JSON, NODE.JS</w:t>
            </w:r>
            <w:r w:rsidR="00C710FA" w:rsidRPr="002B5BCC">
              <w:rPr>
                <w:sz w:val="18"/>
                <w:szCs w:val="18"/>
              </w:rPr>
              <w:t xml:space="preserve"> - </w:t>
            </w:r>
            <w:hyperlink r:id="rId13" w:history="1">
              <w:r w:rsidR="00C710FA" w:rsidRPr="002B5BCC">
                <w:rPr>
                  <w:rStyle w:val="Hyperlink"/>
                  <w:sz w:val="18"/>
                  <w:szCs w:val="18"/>
                </w:rPr>
                <w:t>ProjectLink</w:t>
              </w:r>
            </w:hyperlink>
          </w:p>
        </w:tc>
      </w:tr>
      <w:tr w:rsidR="003C1730" w:rsidRPr="00843164" w14:paraId="4EB5B484" w14:textId="77777777" w:rsidTr="00490B02">
        <w:trPr>
          <w:trHeight w:val="709"/>
        </w:trPr>
        <w:tc>
          <w:tcPr>
            <w:tcW w:w="829" w:type="pct"/>
          </w:tcPr>
          <w:p w14:paraId="249E7157" w14:textId="5504379F" w:rsidR="003C1730" w:rsidRPr="00490B02" w:rsidRDefault="003C1730" w:rsidP="00135EB4">
            <w:pPr>
              <w:pStyle w:val="Date"/>
              <w:spacing w:after="0" w:line="18" w:lineRule="atLeast"/>
            </w:pPr>
            <w:r w:rsidRPr="00490B02">
              <w:t>March 2023</w:t>
            </w:r>
          </w:p>
        </w:tc>
        <w:tc>
          <w:tcPr>
            <w:tcW w:w="4171" w:type="pct"/>
          </w:tcPr>
          <w:p w14:paraId="128711BC" w14:textId="77777777" w:rsidR="003C1730" w:rsidRPr="002B5BCC" w:rsidRDefault="003C1730" w:rsidP="00490B02">
            <w:pPr>
              <w:spacing w:after="0" w:line="216" w:lineRule="auto"/>
              <w:rPr>
                <w:i/>
                <w:iCs/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Web-Developer intern</w:t>
            </w:r>
            <w:r w:rsidRPr="002B5BCC">
              <w:rPr>
                <w:sz w:val="18"/>
                <w:szCs w:val="18"/>
              </w:rPr>
              <w:t xml:space="preserve">, </w:t>
            </w:r>
            <w:r w:rsidRPr="002B5BCC">
              <w:rPr>
                <w:i/>
                <w:iCs/>
                <w:sz w:val="18"/>
                <w:szCs w:val="18"/>
              </w:rPr>
              <w:t>LetsGrowMore</w:t>
            </w:r>
          </w:p>
          <w:p w14:paraId="6D6ECCDA" w14:textId="62A6464E" w:rsidR="00135EB4" w:rsidRPr="00C710FA" w:rsidRDefault="003C1730" w:rsidP="00490B02">
            <w:pPr>
              <w:spacing w:after="0" w:line="216" w:lineRule="auto"/>
              <w:rPr>
                <w:sz w:val="20"/>
                <w:szCs w:val="20"/>
              </w:rPr>
            </w:pPr>
            <w:r w:rsidRPr="002B5BCC">
              <w:rPr>
                <w:sz w:val="18"/>
                <w:szCs w:val="18"/>
              </w:rPr>
              <w:t xml:space="preserve">Completed the tasks given in the Limited </w:t>
            </w:r>
            <w:r w:rsidRPr="002B5BCC">
              <w:rPr>
                <w:sz w:val="18"/>
                <w:szCs w:val="18"/>
              </w:rPr>
              <w:t>period, Using REACT, HTML, CSS, JS.</w:t>
            </w:r>
          </w:p>
        </w:tc>
      </w:tr>
    </w:tbl>
    <w:p w14:paraId="08D88E1C" w14:textId="77777777" w:rsidR="007559B1" w:rsidRPr="00490B02" w:rsidRDefault="00000000" w:rsidP="00490B02">
      <w:pPr>
        <w:pStyle w:val="Heading1"/>
        <w:spacing w:before="0" w:line="240" w:lineRule="auto"/>
        <w:rPr>
          <w:sz w:val="24"/>
          <w:szCs w:val="32"/>
        </w:rPr>
      </w:pPr>
      <w:sdt>
        <w:sdtPr>
          <w:id w:val="-1725369783"/>
          <w:placeholder>
            <w:docPart w:val="CFDC2540CE7E4B50BAD8E97389C4031E"/>
          </w:placeholder>
          <w:temporary/>
          <w:showingPlcHdr/>
          <w15:appearance w15:val="hidden"/>
        </w:sdtPr>
        <w:sdtContent>
          <w:r w:rsidR="0002281F">
            <w:t>education</w:t>
          </w:r>
        </w:sdtContent>
      </w:sdt>
    </w:p>
    <w:tbl>
      <w:tblPr>
        <w:tblStyle w:val="ResumeTable"/>
        <w:tblW w:w="5622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201"/>
      </w:tblGrid>
      <w:tr w:rsidR="007559B1" w:rsidRPr="00490B02" w14:paraId="6ED3010C" w14:textId="77777777" w:rsidTr="00C7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39F9344F" w14:textId="7BF32F48" w:rsidR="00F63832" w:rsidRPr="002B5BCC" w:rsidRDefault="00F63832" w:rsidP="002B5BCC">
            <w:pPr>
              <w:pStyle w:val="ContactInfo"/>
              <w:spacing w:line="216" w:lineRule="auto"/>
              <w:rPr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 xml:space="preserve">August 2024: </w:t>
            </w:r>
            <w:r w:rsidRPr="002B5BCC">
              <w:rPr>
                <w:sz w:val="18"/>
                <w:szCs w:val="18"/>
              </w:rPr>
              <w:t>Bharati Vidyapeeth University</w:t>
            </w:r>
            <w:r w:rsidRPr="002B5BCC">
              <w:rPr>
                <w:sz w:val="18"/>
                <w:szCs w:val="18"/>
              </w:rPr>
              <w:t>, B-Tech, Pune</w:t>
            </w:r>
            <w:r w:rsidR="002B5BCC">
              <w:rPr>
                <w:sz w:val="18"/>
                <w:szCs w:val="18"/>
              </w:rPr>
              <w:t>|</w:t>
            </w:r>
            <w:r w:rsidR="002B5BCC" w:rsidRPr="002B5BCC">
              <w:rPr>
                <w:sz w:val="18"/>
                <w:szCs w:val="18"/>
              </w:rPr>
              <w:t xml:space="preserve"> </w:t>
            </w:r>
            <w:r w:rsidR="002B5BCC" w:rsidRPr="002B5BCC">
              <w:rPr>
                <w:sz w:val="18"/>
                <w:szCs w:val="18"/>
              </w:rPr>
              <w:t>Currently in 6</w:t>
            </w:r>
            <w:r w:rsidR="002B5BCC" w:rsidRPr="002B5BCC">
              <w:rPr>
                <w:sz w:val="18"/>
                <w:szCs w:val="18"/>
                <w:vertAlign w:val="superscript"/>
              </w:rPr>
              <w:t>th</w:t>
            </w:r>
            <w:r w:rsidR="002B5BCC" w:rsidRPr="002B5BCC">
              <w:rPr>
                <w:sz w:val="18"/>
                <w:szCs w:val="18"/>
              </w:rPr>
              <w:t xml:space="preserve"> Semester</w:t>
            </w:r>
            <w:r w:rsidR="002B5BCC">
              <w:rPr>
                <w:sz w:val="18"/>
                <w:szCs w:val="18"/>
              </w:rPr>
              <w:t>,</w:t>
            </w:r>
            <w:r w:rsidR="002B5BCC" w:rsidRPr="002B5BCC">
              <w:rPr>
                <w:sz w:val="18"/>
                <w:szCs w:val="18"/>
              </w:rPr>
              <w:t xml:space="preserve"> grade point</w:t>
            </w:r>
            <w:r w:rsidR="002B5BCC">
              <w:rPr>
                <w:sz w:val="18"/>
                <w:szCs w:val="18"/>
              </w:rPr>
              <w:t>-</w:t>
            </w:r>
            <w:r w:rsidR="002B5BCC" w:rsidRPr="002B5BCC">
              <w:rPr>
                <w:sz w:val="18"/>
                <w:szCs w:val="18"/>
              </w:rPr>
              <w:t xml:space="preserve"> 9.6 CGPA.</w:t>
            </w:r>
          </w:p>
          <w:p w14:paraId="2155ACCD" w14:textId="40CD00B1" w:rsidR="002B5BCC" w:rsidRPr="002B5BCC" w:rsidRDefault="00F63832" w:rsidP="002B5BCC">
            <w:pPr>
              <w:pStyle w:val="ContactInfo"/>
              <w:spacing w:line="216" w:lineRule="auto"/>
              <w:rPr>
                <w:sz w:val="18"/>
                <w:szCs w:val="18"/>
              </w:rPr>
            </w:pPr>
            <w:r w:rsidRPr="002B5BCC">
              <w:rPr>
                <w:sz w:val="18"/>
                <w:szCs w:val="18"/>
              </w:rPr>
              <w:t>April 2019: ST. Karen’s Secondary School, STD 12</w:t>
            </w:r>
            <w:r w:rsidRPr="002B5BCC">
              <w:rPr>
                <w:sz w:val="18"/>
                <w:szCs w:val="18"/>
                <w:vertAlign w:val="superscript"/>
              </w:rPr>
              <w:t>th</w:t>
            </w:r>
            <w:r w:rsidRPr="002B5BCC">
              <w:rPr>
                <w:sz w:val="18"/>
                <w:szCs w:val="18"/>
              </w:rPr>
              <w:t>, 75%</w:t>
            </w:r>
          </w:p>
        </w:tc>
      </w:tr>
    </w:tbl>
    <w:p w14:paraId="27AA6F25" w14:textId="77777777" w:rsidR="00126049" w:rsidRPr="00843164" w:rsidRDefault="00000000" w:rsidP="002B5BCC">
      <w:pPr>
        <w:pStyle w:val="Heading1"/>
        <w:spacing w:before="120"/>
      </w:pPr>
      <w:sdt>
        <w:sdtPr>
          <w:id w:val="-2105569232"/>
          <w:placeholder>
            <w:docPart w:val="2FB8CDF57E444E2C8E6D11F6C133E379"/>
          </w:placeholder>
          <w:temporary/>
          <w:showingPlcHdr/>
          <w15:appearance w15:val="hidden"/>
        </w:sdtPr>
        <w:sdtContent>
          <w:r w:rsidR="0002281F">
            <w:t>key skills and characteristics</w:t>
          </w:r>
        </w:sdtContent>
      </w:sdt>
    </w:p>
    <w:tbl>
      <w:tblPr>
        <w:tblStyle w:val="ResumeTable"/>
        <w:tblW w:w="5761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5226"/>
        <w:gridCol w:w="5227"/>
      </w:tblGrid>
      <w:tr w:rsidR="007559B1" w:rsidRPr="00C710FA" w14:paraId="3D40C840" w14:textId="77777777" w:rsidTr="002B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2D89D73" w14:textId="77777777" w:rsidR="007559B1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WORDPRESS</w:t>
            </w:r>
          </w:p>
          <w:p w14:paraId="609C5224" w14:textId="77777777"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Bootstrap</w:t>
            </w:r>
          </w:p>
          <w:p w14:paraId="472FAE8D" w14:textId="77777777"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REACT</w:t>
            </w:r>
          </w:p>
          <w:p w14:paraId="6D3ABD8F" w14:textId="46FA0B6A" w:rsidR="00135EB4" w:rsidRPr="00D10DB2" w:rsidRDefault="00FC2782" w:rsidP="00D10DB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Node.js</w:t>
            </w: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673BA94" w14:textId="6E4BDD06" w:rsidR="007559B1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HTML</w:t>
            </w:r>
            <w:r w:rsidR="00D10DB2">
              <w:rPr>
                <w:sz w:val="20"/>
                <w:szCs w:val="20"/>
              </w:rPr>
              <w:t>,</w:t>
            </w:r>
            <w:r w:rsidRPr="00C710FA">
              <w:rPr>
                <w:sz w:val="20"/>
                <w:szCs w:val="20"/>
              </w:rPr>
              <w:t xml:space="preserve"> CSS</w:t>
            </w:r>
            <w:r w:rsidR="00D10DB2">
              <w:rPr>
                <w:sz w:val="20"/>
                <w:szCs w:val="20"/>
              </w:rPr>
              <w:t xml:space="preserve"> &amp; JS</w:t>
            </w:r>
          </w:p>
          <w:p w14:paraId="06A73FA5" w14:textId="77777777"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C++</w:t>
            </w:r>
          </w:p>
          <w:p w14:paraId="1D3590E5" w14:textId="77777777"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Firebase</w:t>
            </w:r>
          </w:p>
          <w:p w14:paraId="46120B1A" w14:textId="0ED83E23" w:rsidR="00FC2782" w:rsidRPr="00C710FA" w:rsidRDefault="00FC2782" w:rsidP="00490B02">
            <w:pPr>
              <w:pStyle w:val="ListBullet"/>
              <w:spacing w:after="0" w:line="216" w:lineRule="auto"/>
              <w:ind w:left="102" w:hanging="102"/>
              <w:rPr>
                <w:sz w:val="20"/>
                <w:szCs w:val="20"/>
              </w:rPr>
            </w:pPr>
            <w:r w:rsidRPr="00C710FA">
              <w:rPr>
                <w:sz w:val="20"/>
                <w:szCs w:val="20"/>
              </w:rPr>
              <w:t>ELEMENTOR</w:t>
            </w:r>
          </w:p>
        </w:tc>
      </w:tr>
    </w:tbl>
    <w:p w14:paraId="1CBFE644" w14:textId="30C3BC21" w:rsidR="00FC2782" w:rsidRPr="00C710FA" w:rsidRDefault="004F0495" w:rsidP="002B5BCC">
      <w:pPr>
        <w:pStyle w:val="Heading1"/>
        <w:spacing w:before="80" w:line="240" w:lineRule="auto"/>
        <w:ind w:left="-170" w:right="-170"/>
        <w:rPr>
          <w:sz w:val="24"/>
          <w:szCs w:val="32"/>
        </w:rPr>
      </w:pPr>
      <w:r w:rsidRPr="00C710FA">
        <w:rPr>
          <w:sz w:val="24"/>
          <w:szCs w:val="32"/>
        </w:rPr>
        <w:t>Courses</w:t>
      </w:r>
    </w:p>
    <w:tbl>
      <w:tblPr>
        <w:tblStyle w:val="ResumeTable"/>
        <w:tblW w:w="5738" w:type="pct"/>
        <w:tblLook w:val="0620" w:firstRow="1" w:lastRow="0" w:firstColumn="0" w:lastColumn="0" w:noHBand="1" w:noVBand="1"/>
        <w:tblDescription w:val="Experience table"/>
      </w:tblPr>
      <w:tblGrid>
        <w:gridCol w:w="1701"/>
        <w:gridCol w:w="8710"/>
      </w:tblGrid>
      <w:tr w:rsidR="00C710FA" w:rsidRPr="00843164" w14:paraId="549CD1AC" w14:textId="77777777" w:rsidTr="002B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817" w:type="pct"/>
            <w:tcBorders>
              <w:top w:val="double" w:sz="2" w:space="0" w:color="595959" w:themeColor="text1" w:themeTint="A6"/>
            </w:tcBorders>
          </w:tcPr>
          <w:p w14:paraId="08F1739B" w14:textId="7AE9CDE6" w:rsidR="00FC2782" w:rsidRPr="005B00C1" w:rsidRDefault="00FC2782" w:rsidP="00135EB4">
            <w:pPr>
              <w:pStyle w:val="Date"/>
              <w:spacing w:after="0"/>
            </w:pPr>
            <w:r>
              <w:t xml:space="preserve">March </w:t>
            </w:r>
            <w:r>
              <w:t>202</w:t>
            </w:r>
            <w:r w:rsidR="004F0495">
              <w:t>2</w:t>
            </w:r>
          </w:p>
        </w:tc>
        <w:tc>
          <w:tcPr>
            <w:tcW w:w="4183" w:type="pct"/>
            <w:tcBorders>
              <w:top w:val="double" w:sz="2" w:space="0" w:color="595959" w:themeColor="text1" w:themeTint="A6"/>
            </w:tcBorders>
          </w:tcPr>
          <w:p w14:paraId="1D9768D1" w14:textId="061DB5C6" w:rsidR="00FC2782" w:rsidRPr="004F0495" w:rsidRDefault="00FC2782" w:rsidP="00135EB4">
            <w:pPr>
              <w:spacing w:after="0"/>
              <w:rPr>
                <w:i/>
                <w:iCs/>
              </w:rPr>
            </w:pPr>
            <w:r w:rsidRPr="00FC2782">
              <w:t>Coursera Certification Course for HTML</w:t>
            </w:r>
            <w:r w:rsidR="002B5BCC">
              <w:t xml:space="preserve">, CSS, JS </w:t>
            </w:r>
            <w:r w:rsidRPr="00843164">
              <w:t>, </w:t>
            </w:r>
            <w:r w:rsidRPr="00FC2782">
              <w:rPr>
                <w:rStyle w:val="Emphasis"/>
              </w:rPr>
              <w:t>Duke University</w:t>
            </w:r>
          </w:p>
        </w:tc>
      </w:tr>
      <w:tr w:rsidR="00C710FA" w:rsidRPr="00843164" w14:paraId="3883206F" w14:textId="77777777" w:rsidTr="00490B02">
        <w:trPr>
          <w:trHeight w:val="318"/>
        </w:trPr>
        <w:tc>
          <w:tcPr>
            <w:tcW w:w="817" w:type="pct"/>
          </w:tcPr>
          <w:p w14:paraId="172D507A" w14:textId="060BB3E8" w:rsidR="00FC2782" w:rsidRPr="00920356" w:rsidRDefault="00FC2782" w:rsidP="00135EB4">
            <w:pPr>
              <w:pStyle w:val="Date"/>
              <w:spacing w:after="0"/>
            </w:pPr>
            <w:r>
              <w:t>August</w:t>
            </w:r>
            <w:r>
              <w:t xml:space="preserve"> 202</w:t>
            </w:r>
            <w:r>
              <w:t>1</w:t>
            </w:r>
          </w:p>
        </w:tc>
        <w:tc>
          <w:tcPr>
            <w:tcW w:w="4183" w:type="pct"/>
          </w:tcPr>
          <w:p w14:paraId="64414F11" w14:textId="0194CD55" w:rsidR="002B5BCC" w:rsidRPr="002B5BCC" w:rsidRDefault="004F0495" w:rsidP="00D10DB2">
            <w:pPr>
              <w:spacing w:after="0"/>
            </w:pPr>
            <w:r w:rsidRPr="004F0495">
              <w:t>Cloud Computing</w:t>
            </w:r>
            <w:r w:rsidR="00FC2782">
              <w:t xml:space="preserve">, </w:t>
            </w:r>
            <w:r w:rsidRPr="004F0495">
              <w:rPr>
                <w:i/>
                <w:iCs/>
              </w:rPr>
              <w:t>NPT</w:t>
            </w:r>
            <w:r w:rsidR="002B5BCC">
              <w:rPr>
                <w:i/>
                <w:iCs/>
              </w:rPr>
              <w:t>L</w:t>
            </w:r>
          </w:p>
        </w:tc>
      </w:tr>
      <w:tr w:rsidR="00135EB4" w:rsidRPr="00843164" w14:paraId="151FA07F" w14:textId="77777777" w:rsidTr="00490B02">
        <w:trPr>
          <w:trHeight w:val="801"/>
        </w:trPr>
        <w:tc>
          <w:tcPr>
            <w:tcW w:w="817" w:type="pct"/>
          </w:tcPr>
          <w:p w14:paraId="19801353" w14:textId="1C43ABF7" w:rsidR="00FC2782" w:rsidRDefault="004F0495" w:rsidP="00135EB4">
            <w:pPr>
              <w:pStyle w:val="Date"/>
              <w:spacing w:after="0"/>
            </w:pPr>
            <w:r>
              <w:t>December 2021</w:t>
            </w:r>
          </w:p>
        </w:tc>
        <w:tc>
          <w:tcPr>
            <w:tcW w:w="4183" w:type="pct"/>
          </w:tcPr>
          <w:p w14:paraId="7116DCC0" w14:textId="4B510EF2" w:rsidR="00FC2782" w:rsidRPr="004F0495" w:rsidRDefault="004F0495" w:rsidP="00135EB4">
            <w:pPr>
              <w:spacing w:after="0"/>
              <w:rPr>
                <w:i/>
                <w:iCs/>
              </w:rPr>
            </w:pPr>
            <w:r>
              <w:t>UI/UX Design</w:t>
            </w:r>
            <w:r w:rsidR="00FC2782">
              <w:t>,</w:t>
            </w:r>
            <w:r>
              <w:t xml:space="preserve"> </w:t>
            </w:r>
            <w:r w:rsidRPr="004F0495">
              <w:rPr>
                <w:i/>
                <w:iCs/>
              </w:rPr>
              <w:t>Georgia Institute of Technology</w:t>
            </w:r>
          </w:p>
        </w:tc>
      </w:tr>
    </w:tbl>
    <w:p w14:paraId="65F4AB1C" w14:textId="77777777" w:rsidR="00E664C1" w:rsidRPr="009655EC" w:rsidRDefault="00E664C1" w:rsidP="00E664C1"/>
    <w:sectPr w:rsidR="00E664C1" w:rsidRPr="009655EC">
      <w:footerReference w:type="default" r:id="rId14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67A9" w14:textId="77777777" w:rsidR="0078216A" w:rsidRDefault="0078216A">
      <w:pPr>
        <w:spacing w:after="0"/>
      </w:pPr>
      <w:r>
        <w:separator/>
      </w:r>
    </w:p>
    <w:p w14:paraId="3707AC3E" w14:textId="77777777" w:rsidR="0078216A" w:rsidRDefault="0078216A"/>
  </w:endnote>
  <w:endnote w:type="continuationSeparator" w:id="0">
    <w:p w14:paraId="6A63D0CA" w14:textId="77777777" w:rsidR="0078216A" w:rsidRDefault="0078216A">
      <w:pPr>
        <w:spacing w:after="0"/>
      </w:pPr>
      <w:r>
        <w:continuationSeparator/>
      </w:r>
    </w:p>
    <w:p w14:paraId="124DBAEA" w14:textId="77777777" w:rsidR="0078216A" w:rsidRDefault="00782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399A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A081" w14:textId="77777777" w:rsidR="0078216A" w:rsidRDefault="0078216A">
      <w:pPr>
        <w:spacing w:after="0"/>
      </w:pPr>
      <w:r>
        <w:separator/>
      </w:r>
    </w:p>
    <w:p w14:paraId="1A834916" w14:textId="77777777" w:rsidR="0078216A" w:rsidRDefault="0078216A"/>
  </w:footnote>
  <w:footnote w:type="continuationSeparator" w:id="0">
    <w:p w14:paraId="05B33668" w14:textId="77777777" w:rsidR="0078216A" w:rsidRDefault="0078216A">
      <w:pPr>
        <w:spacing w:after="0"/>
      </w:pPr>
      <w:r>
        <w:continuationSeparator/>
      </w:r>
    </w:p>
    <w:p w14:paraId="473AE5E8" w14:textId="77777777" w:rsidR="0078216A" w:rsidRDefault="007821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C0E83"/>
    <w:multiLevelType w:val="multilevel"/>
    <w:tmpl w:val="D78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5978">
    <w:abstractNumId w:val="9"/>
  </w:num>
  <w:num w:numId="2" w16cid:durableId="1592468597">
    <w:abstractNumId w:val="9"/>
    <w:lvlOverride w:ilvl="0">
      <w:startOverride w:val="1"/>
    </w:lvlOverride>
  </w:num>
  <w:num w:numId="3" w16cid:durableId="1480612845">
    <w:abstractNumId w:val="9"/>
    <w:lvlOverride w:ilvl="0">
      <w:startOverride w:val="1"/>
    </w:lvlOverride>
  </w:num>
  <w:num w:numId="4" w16cid:durableId="210923423">
    <w:abstractNumId w:val="9"/>
    <w:lvlOverride w:ilvl="0">
      <w:startOverride w:val="1"/>
    </w:lvlOverride>
  </w:num>
  <w:num w:numId="5" w16cid:durableId="983005484">
    <w:abstractNumId w:val="13"/>
  </w:num>
  <w:num w:numId="6" w16cid:durableId="209846901">
    <w:abstractNumId w:val="7"/>
  </w:num>
  <w:num w:numId="7" w16cid:durableId="1812598971">
    <w:abstractNumId w:val="6"/>
  </w:num>
  <w:num w:numId="8" w16cid:durableId="86849309">
    <w:abstractNumId w:val="5"/>
  </w:num>
  <w:num w:numId="9" w16cid:durableId="2077124472">
    <w:abstractNumId w:val="4"/>
  </w:num>
  <w:num w:numId="10" w16cid:durableId="2048673897">
    <w:abstractNumId w:val="8"/>
  </w:num>
  <w:num w:numId="11" w16cid:durableId="1718969670">
    <w:abstractNumId w:val="3"/>
  </w:num>
  <w:num w:numId="12" w16cid:durableId="1759012942">
    <w:abstractNumId w:val="2"/>
  </w:num>
  <w:num w:numId="13" w16cid:durableId="998846874">
    <w:abstractNumId w:val="1"/>
  </w:num>
  <w:num w:numId="14" w16cid:durableId="1889798301">
    <w:abstractNumId w:val="0"/>
  </w:num>
  <w:num w:numId="15" w16cid:durableId="593590538">
    <w:abstractNumId w:val="11"/>
  </w:num>
  <w:num w:numId="16" w16cid:durableId="725223684">
    <w:abstractNumId w:val="10"/>
  </w:num>
  <w:num w:numId="17" w16cid:durableId="1256161263">
    <w:abstractNumId w:val="12"/>
  </w:num>
  <w:num w:numId="18" w16cid:durableId="18845138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C1"/>
    <w:rsid w:val="0002281F"/>
    <w:rsid w:val="00070162"/>
    <w:rsid w:val="000A4C37"/>
    <w:rsid w:val="000B09C0"/>
    <w:rsid w:val="000C0CA7"/>
    <w:rsid w:val="000F2762"/>
    <w:rsid w:val="00126049"/>
    <w:rsid w:val="00135EB4"/>
    <w:rsid w:val="0014523F"/>
    <w:rsid w:val="0017495C"/>
    <w:rsid w:val="001862CD"/>
    <w:rsid w:val="00252B43"/>
    <w:rsid w:val="00254924"/>
    <w:rsid w:val="002563E8"/>
    <w:rsid w:val="00260D3F"/>
    <w:rsid w:val="002B5BCC"/>
    <w:rsid w:val="00305EA3"/>
    <w:rsid w:val="003C1730"/>
    <w:rsid w:val="004827F9"/>
    <w:rsid w:val="00490B02"/>
    <w:rsid w:val="004F0495"/>
    <w:rsid w:val="00526C73"/>
    <w:rsid w:val="005B00C1"/>
    <w:rsid w:val="00650306"/>
    <w:rsid w:val="00693B17"/>
    <w:rsid w:val="007559B1"/>
    <w:rsid w:val="00762CE4"/>
    <w:rsid w:val="0078216A"/>
    <w:rsid w:val="00792413"/>
    <w:rsid w:val="00797C46"/>
    <w:rsid w:val="00797FDF"/>
    <w:rsid w:val="00843164"/>
    <w:rsid w:val="00854E7D"/>
    <w:rsid w:val="008551F7"/>
    <w:rsid w:val="008A74DF"/>
    <w:rsid w:val="008B5DC0"/>
    <w:rsid w:val="008C10B3"/>
    <w:rsid w:val="00920356"/>
    <w:rsid w:val="009304CF"/>
    <w:rsid w:val="00931654"/>
    <w:rsid w:val="00956BE3"/>
    <w:rsid w:val="0096554D"/>
    <w:rsid w:val="009655EC"/>
    <w:rsid w:val="00A82DCC"/>
    <w:rsid w:val="00AB1468"/>
    <w:rsid w:val="00B3399A"/>
    <w:rsid w:val="00BF77BD"/>
    <w:rsid w:val="00C02E26"/>
    <w:rsid w:val="00C067C5"/>
    <w:rsid w:val="00C710FA"/>
    <w:rsid w:val="00CB6772"/>
    <w:rsid w:val="00CC05D9"/>
    <w:rsid w:val="00CD7582"/>
    <w:rsid w:val="00D0020C"/>
    <w:rsid w:val="00D06E8C"/>
    <w:rsid w:val="00D10DB2"/>
    <w:rsid w:val="00D26866"/>
    <w:rsid w:val="00D568D3"/>
    <w:rsid w:val="00D65641"/>
    <w:rsid w:val="00D81F4E"/>
    <w:rsid w:val="00E42361"/>
    <w:rsid w:val="00E664C1"/>
    <w:rsid w:val="00E76367"/>
    <w:rsid w:val="00EE70D2"/>
    <w:rsid w:val="00F005A0"/>
    <w:rsid w:val="00F25533"/>
    <w:rsid w:val="00F52378"/>
    <w:rsid w:val="00F6077F"/>
    <w:rsid w:val="00F63832"/>
    <w:rsid w:val="00F63B5F"/>
    <w:rsid w:val="00FC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5B8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82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eeminent-licorice-b94e4b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itmank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kushal-kant-865394200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kushalkant.t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6151119B4F4E2EAFC142E353470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4B07A-9ADA-4B27-A9EA-98B517E72DF3}"/>
      </w:docPartPr>
      <w:docPartBody>
        <w:p w:rsidR="00000000" w:rsidRDefault="00000000">
          <w:pPr>
            <w:pStyle w:val="856151119B4F4E2EAFC142E353470E4B"/>
          </w:pPr>
          <w:r>
            <w:t>profile</w:t>
          </w:r>
        </w:p>
      </w:docPartBody>
    </w:docPart>
    <w:docPart>
      <w:docPartPr>
        <w:name w:val="D684F3F7F7144A61BDA8F07FFA4DF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27CC6-3359-47CA-A85C-A6AC23E19BCA}"/>
      </w:docPartPr>
      <w:docPartBody>
        <w:p w:rsidR="00000000" w:rsidRDefault="00000000">
          <w:pPr>
            <w:pStyle w:val="D684F3F7F7144A61BDA8F07FFA4DFE02"/>
          </w:pPr>
          <w:r w:rsidRPr="0096554D">
            <w:t>Experience</w:t>
          </w:r>
        </w:p>
      </w:docPartBody>
    </w:docPart>
    <w:docPart>
      <w:docPartPr>
        <w:name w:val="CFDC2540CE7E4B50BAD8E97389C40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D1B4-38B5-4AE6-8226-FABD523F8F22}"/>
      </w:docPartPr>
      <w:docPartBody>
        <w:p w:rsidR="00000000" w:rsidRDefault="00000000">
          <w:pPr>
            <w:pStyle w:val="CFDC2540CE7E4B50BAD8E97389C4031E"/>
          </w:pPr>
          <w:r>
            <w:t>education</w:t>
          </w:r>
        </w:p>
      </w:docPartBody>
    </w:docPart>
    <w:docPart>
      <w:docPartPr>
        <w:name w:val="2FB8CDF57E444E2C8E6D11F6C133E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119E2-19DB-4B27-A8D8-94CD9337E59F}"/>
      </w:docPartPr>
      <w:docPartBody>
        <w:p w:rsidR="00000000" w:rsidRDefault="00000000">
          <w:pPr>
            <w:pStyle w:val="2FB8CDF57E444E2C8E6D11F6C133E379"/>
          </w:pPr>
          <w:r>
            <w:t>key skills and characteristics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0336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68"/>
    <w:rsid w:val="00031F68"/>
    <w:rsid w:val="0011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1F938EDBE43DBABFBAF2F3B477BDF">
    <w:name w:val="16C1F938EDBE43DBABFBAF2F3B477BDF"/>
  </w:style>
  <w:style w:type="paragraph" w:customStyle="1" w:styleId="A2B8D160C9834A40B7F767E5DC4AA6B3">
    <w:name w:val="A2B8D160C9834A40B7F767E5DC4AA6B3"/>
  </w:style>
  <w:style w:type="paragraph" w:customStyle="1" w:styleId="147C41B981414256BAB0555B84B020E2">
    <w:name w:val="147C41B981414256BAB0555B84B020E2"/>
  </w:style>
  <w:style w:type="paragraph" w:customStyle="1" w:styleId="F10982B06F774071AFE40D6AC5762902">
    <w:name w:val="F10982B06F774071AFE40D6AC5762902"/>
  </w:style>
  <w:style w:type="paragraph" w:customStyle="1" w:styleId="D2FAF3D565624ECC8E684BE982857F70">
    <w:name w:val="D2FAF3D565624ECC8E684BE982857F70"/>
  </w:style>
  <w:style w:type="paragraph" w:customStyle="1" w:styleId="856151119B4F4E2EAFC142E353470E4B">
    <w:name w:val="856151119B4F4E2EAFC142E353470E4B"/>
  </w:style>
  <w:style w:type="paragraph" w:customStyle="1" w:styleId="8384402B8B554BEC9EB516BC9E5B3E1B">
    <w:name w:val="8384402B8B554BEC9EB516BC9E5B3E1B"/>
  </w:style>
  <w:style w:type="paragraph" w:customStyle="1" w:styleId="D684F3F7F7144A61BDA8F07FFA4DFE02">
    <w:name w:val="D684F3F7F7144A61BDA8F07FFA4DFE02"/>
  </w:style>
  <w:style w:type="paragraph" w:customStyle="1" w:styleId="811FC2523C6F464A98304A63D41C8864">
    <w:name w:val="811FC2523C6F464A98304A63D41C8864"/>
  </w:style>
  <w:style w:type="paragraph" w:customStyle="1" w:styleId="4370E5ACF6704468950C77914E4FF389">
    <w:name w:val="4370E5ACF6704468950C77914E4FF389"/>
  </w:style>
  <w:style w:type="character" w:styleId="Emphasis">
    <w:name w:val="Emphasis"/>
    <w:basedOn w:val="DefaultParagraphFont"/>
    <w:uiPriority w:val="7"/>
    <w:unhideWhenUsed/>
    <w:qFormat/>
    <w:rPr>
      <w:i/>
      <w:iCs/>
      <w:color w:val="595959" w:themeColor="text1" w:themeTint="A6"/>
    </w:rPr>
  </w:style>
  <w:style w:type="paragraph" w:customStyle="1" w:styleId="CF4419A8A2504214AF7884181120C934">
    <w:name w:val="CF4419A8A2504214AF7884181120C934"/>
  </w:style>
  <w:style w:type="paragraph" w:customStyle="1" w:styleId="80CA577004604E26A9EF8610BDAC61AC">
    <w:name w:val="80CA577004604E26A9EF8610BDAC61AC"/>
  </w:style>
  <w:style w:type="paragraph" w:customStyle="1" w:styleId="FED8CB61FBB846729139E677649BCB40">
    <w:name w:val="FED8CB61FBB846729139E677649BCB40"/>
  </w:style>
  <w:style w:type="paragraph" w:customStyle="1" w:styleId="760FED579D424AED9D63CCF4D1B3F9F3">
    <w:name w:val="760FED579D424AED9D63CCF4D1B3F9F3"/>
  </w:style>
  <w:style w:type="paragraph" w:customStyle="1" w:styleId="ED325A82AE5D46EBABE0888749AC482E">
    <w:name w:val="ED325A82AE5D46EBABE0888749AC482E"/>
  </w:style>
  <w:style w:type="paragraph" w:customStyle="1" w:styleId="B8A15DE9DF064DC8A48F15BD9D5C929C">
    <w:name w:val="B8A15DE9DF064DC8A48F15BD9D5C929C"/>
  </w:style>
  <w:style w:type="paragraph" w:customStyle="1" w:styleId="CFDC2540CE7E4B50BAD8E97389C4031E">
    <w:name w:val="CFDC2540CE7E4B50BAD8E97389C4031E"/>
  </w:style>
  <w:style w:type="paragraph" w:customStyle="1" w:styleId="612995603B8246288B9B74A1EFCC2EE0">
    <w:name w:val="612995603B8246288B9B74A1EFCC2EE0"/>
  </w:style>
  <w:style w:type="paragraph" w:customStyle="1" w:styleId="49B0333A17FF422FACD3A83F96E97E53">
    <w:name w:val="49B0333A17FF422FACD3A83F96E97E53"/>
  </w:style>
  <w:style w:type="paragraph" w:customStyle="1" w:styleId="84454E2F0B3E4A4E9B54812A7A01761D">
    <w:name w:val="84454E2F0B3E4A4E9B54812A7A01761D"/>
  </w:style>
  <w:style w:type="paragraph" w:customStyle="1" w:styleId="22D21E5ABF8F42DF8606E198DC284D27">
    <w:name w:val="22D21E5ABF8F42DF8606E198DC284D27"/>
  </w:style>
  <w:style w:type="paragraph" w:customStyle="1" w:styleId="6B98847DD9164B17BE138FDE1E2D43D3">
    <w:name w:val="6B98847DD9164B17BE138FDE1E2D43D3"/>
  </w:style>
  <w:style w:type="paragraph" w:customStyle="1" w:styleId="E161B856FDD348D9AA3A3ABCAA945A87">
    <w:name w:val="E161B856FDD348D9AA3A3ABCAA945A87"/>
  </w:style>
  <w:style w:type="paragraph" w:customStyle="1" w:styleId="F288E1DDF9B04167AC7075D1018E0B2E">
    <w:name w:val="F288E1DDF9B04167AC7075D1018E0B2E"/>
  </w:style>
  <w:style w:type="paragraph" w:customStyle="1" w:styleId="2FB8CDF57E444E2C8E6D11F6C133E379">
    <w:name w:val="2FB8CDF57E444E2C8E6D11F6C133E379"/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val="en-US" w:eastAsia="ja-JP"/>
    </w:rPr>
  </w:style>
  <w:style w:type="paragraph" w:customStyle="1" w:styleId="5139B28BB6634740B60A7D2A32AE5722">
    <w:name w:val="5139B28BB6634740B60A7D2A32AE5722"/>
  </w:style>
  <w:style w:type="paragraph" w:customStyle="1" w:styleId="F7E0D356B15E4A599B42F18FCC950886">
    <w:name w:val="F7E0D356B15E4A599B42F18FCC950886"/>
  </w:style>
  <w:style w:type="paragraph" w:customStyle="1" w:styleId="D2EA9460501448DEB60CA88D318511A7">
    <w:name w:val="D2EA9460501448DEB60CA88D318511A7"/>
  </w:style>
  <w:style w:type="paragraph" w:customStyle="1" w:styleId="BA3EB1B652624060B1B7B7947FCDB0BA">
    <w:name w:val="BA3EB1B652624060B1B7B7947FCDB0BA"/>
  </w:style>
  <w:style w:type="paragraph" w:customStyle="1" w:styleId="197D6720A98C45B3B35815B5B2C3817C">
    <w:name w:val="197D6720A98C45B3B35815B5B2C3817C"/>
    <w:rsid w:val="00031F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2023-04-07T20:24:00Z</dcterms:created>
  <dcterms:modified xsi:type="dcterms:W3CDTF">2023-04-07T22:12:00Z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